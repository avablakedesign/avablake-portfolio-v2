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89"/>
        <w:gridCol w:w="2257"/>
        <w:gridCol w:w="196"/>
        <w:gridCol w:w="3218"/>
      </w:tblGrid>
      <w:tr w:rsidR="00F316AD" w:rsidRPr="001700F2" w14:paraId="1FB5C099" w14:textId="77777777" w:rsidTr="00194F18">
        <w:trPr>
          <w:trHeight w:val="1292"/>
        </w:trPr>
        <w:tc>
          <w:tcPr>
            <w:tcW w:w="9240" w:type="dxa"/>
            <w:gridSpan w:val="5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A453885" w14:textId="24813A12" w:rsidR="00F316AD" w:rsidRPr="00506EDE" w:rsidRDefault="00FB311C" w:rsidP="00FB311C">
            <w:pPr>
              <w:pStyle w:val="Title"/>
              <w:rPr>
                <w:sz w:val="36"/>
                <w:szCs w:val="36"/>
              </w:rPr>
            </w:pPr>
            <w:r w:rsidRPr="00506EDE">
              <w:rPr>
                <w:sz w:val="36"/>
                <w:szCs w:val="36"/>
              </w:rPr>
              <w:t>Ava Blake</w:t>
            </w:r>
          </w:p>
          <w:p w14:paraId="3F118F5D" w14:textId="75A2FB1C" w:rsidR="00FB311C" w:rsidRPr="00FB311C" w:rsidRDefault="00FB311C" w:rsidP="00FB31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Full</w:t>
            </w:r>
            <w:r w:rsidR="00A95F93">
              <w:rPr>
                <w:sz w:val="36"/>
                <w:szCs w:val="36"/>
              </w:rPr>
              <w:t xml:space="preserve"> S</w:t>
            </w:r>
            <w:r>
              <w:rPr>
                <w:sz w:val="36"/>
                <w:szCs w:val="36"/>
              </w:rPr>
              <w:t>tack</w:t>
            </w:r>
            <w:r w:rsidR="001E2B13">
              <w:rPr>
                <w:sz w:val="36"/>
                <w:szCs w:val="36"/>
              </w:rPr>
              <w:t xml:space="preserve"> </w:t>
            </w:r>
            <w:r w:rsidRPr="00FB311C">
              <w:rPr>
                <w:sz w:val="36"/>
                <w:szCs w:val="36"/>
              </w:rPr>
              <w:t>Developer</w:t>
            </w:r>
          </w:p>
        </w:tc>
      </w:tr>
      <w:tr w:rsidR="00E42579" w:rsidRPr="001700F2" w14:paraId="65E443E1" w14:textId="77777777" w:rsidTr="00B20334">
        <w:trPr>
          <w:trHeight w:val="735"/>
        </w:trPr>
        <w:tc>
          <w:tcPr>
            <w:tcW w:w="2880" w:type="dxa"/>
            <w:tcBorders>
              <w:top w:val="single" w:sz="24" w:space="0" w:color="BF9268" w:themeColor="accent2"/>
            </w:tcBorders>
            <w:vAlign w:val="center"/>
          </w:tcPr>
          <w:p w14:paraId="1AAA70F2" w14:textId="60A73761" w:rsidR="0068592B" w:rsidRPr="007967F3" w:rsidRDefault="00FB311C" w:rsidP="00A36AEA">
            <w:pPr>
              <w:rPr>
                <w:sz w:val="20"/>
                <w:szCs w:val="20"/>
              </w:rPr>
            </w:pPr>
            <w:r w:rsidRPr="007967F3">
              <w:rPr>
                <w:sz w:val="20"/>
                <w:szCs w:val="20"/>
              </w:rPr>
              <w:t xml:space="preserve">119 Huntington </w:t>
            </w:r>
            <w:proofErr w:type="gramStart"/>
            <w:r w:rsidRPr="007967F3">
              <w:rPr>
                <w:sz w:val="20"/>
                <w:szCs w:val="20"/>
              </w:rPr>
              <w:t>Circle</w:t>
            </w:r>
            <w:r w:rsidR="007967F3" w:rsidRPr="007967F3">
              <w:rPr>
                <w:sz w:val="20"/>
                <w:szCs w:val="20"/>
              </w:rPr>
              <w:t>,</w:t>
            </w:r>
            <w:r w:rsidR="007967F3">
              <w:rPr>
                <w:sz w:val="20"/>
                <w:szCs w:val="20"/>
              </w:rPr>
              <w:t xml:space="preserve"> </w:t>
            </w:r>
            <w:r w:rsidR="00B20334">
              <w:rPr>
                <w:sz w:val="20"/>
                <w:szCs w:val="20"/>
              </w:rPr>
              <w:t xml:space="preserve">  </w:t>
            </w:r>
            <w:proofErr w:type="gramEnd"/>
            <w:r w:rsidR="00B20334">
              <w:rPr>
                <w:sz w:val="20"/>
                <w:szCs w:val="20"/>
              </w:rPr>
              <w:t>B</w:t>
            </w:r>
            <w:r w:rsidR="007967F3" w:rsidRPr="007967F3">
              <w:rPr>
                <w:sz w:val="20"/>
                <w:szCs w:val="20"/>
              </w:rPr>
              <w:t>runswick, GA</w:t>
            </w:r>
            <w:r w:rsidR="0068592B">
              <w:rPr>
                <w:sz w:val="20"/>
                <w:szCs w:val="20"/>
              </w:rPr>
              <w:t xml:space="preserve"> </w:t>
            </w:r>
            <w:r w:rsidR="00A36AEA">
              <w:rPr>
                <w:sz w:val="20"/>
                <w:szCs w:val="20"/>
              </w:rPr>
              <w:t xml:space="preserve"> </w:t>
            </w:r>
            <w:r w:rsidR="0068592B">
              <w:rPr>
                <w:sz w:val="20"/>
                <w:szCs w:val="20"/>
              </w:rPr>
              <w:t xml:space="preserve">31525 </w:t>
            </w:r>
          </w:p>
        </w:tc>
        <w:tc>
          <w:tcPr>
            <w:tcW w:w="2946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17BBB2B5" w14:textId="36B918BF" w:rsidR="00F316AD" w:rsidRPr="001700F2" w:rsidRDefault="00F316AD" w:rsidP="0068592B"/>
        </w:tc>
        <w:tc>
          <w:tcPr>
            <w:tcW w:w="3414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0762F438" w14:textId="77777777" w:rsidR="00A36AEA" w:rsidRDefault="00A36AEA" w:rsidP="003523F3">
            <w:pPr>
              <w:rPr>
                <w:sz w:val="20"/>
                <w:szCs w:val="20"/>
              </w:rPr>
            </w:pPr>
          </w:p>
          <w:p w14:paraId="2B4A7622" w14:textId="0066EAC3" w:rsidR="009D14F1" w:rsidRDefault="00000000" w:rsidP="003523F3">
            <w:pPr>
              <w:rPr>
                <w:sz w:val="20"/>
                <w:szCs w:val="20"/>
              </w:rPr>
            </w:pPr>
            <w:hyperlink r:id="rId6" w:history="1">
              <w:r w:rsidR="00A36AEA" w:rsidRPr="001A4772">
                <w:rPr>
                  <w:rStyle w:val="Hyperlink"/>
                  <w:sz w:val="20"/>
                  <w:szCs w:val="20"/>
                </w:rPr>
                <w:t>avablakedesign@protonmail.com</w:t>
              </w:r>
            </w:hyperlink>
          </w:p>
          <w:p w14:paraId="62A2B55D" w14:textId="77777777" w:rsidR="00A36AEA" w:rsidRDefault="00A36AEA" w:rsidP="00A36AEA">
            <w:pPr>
              <w:jc w:val="center"/>
              <w:rPr>
                <w:sz w:val="20"/>
                <w:szCs w:val="20"/>
              </w:rPr>
            </w:pPr>
            <w:r w:rsidRPr="0068592B">
              <w:rPr>
                <w:sz w:val="20"/>
                <w:szCs w:val="20"/>
              </w:rPr>
              <w:t xml:space="preserve">508-317-0721 </w:t>
            </w:r>
          </w:p>
          <w:p w14:paraId="16C38579" w14:textId="3602FA56" w:rsidR="00A36AEA" w:rsidRPr="0068592B" w:rsidRDefault="00A36AEA" w:rsidP="003523F3">
            <w:pPr>
              <w:rPr>
                <w:sz w:val="20"/>
                <w:szCs w:val="20"/>
              </w:rPr>
            </w:pPr>
          </w:p>
        </w:tc>
      </w:tr>
      <w:tr w:rsidR="00E42579" w:rsidRPr="001700F2" w14:paraId="355903CD" w14:textId="77777777" w:rsidTr="00B20334">
        <w:trPr>
          <w:trHeight w:val="210"/>
        </w:trPr>
        <w:tc>
          <w:tcPr>
            <w:tcW w:w="3569" w:type="dxa"/>
            <w:gridSpan w:val="2"/>
            <w:tcBorders>
              <w:bottom w:val="single" w:sz="18" w:space="0" w:color="BF9268" w:themeColor="accent2"/>
            </w:tcBorders>
          </w:tcPr>
          <w:p w14:paraId="010CEF2D" w14:textId="77777777" w:rsidR="00CD50FD" w:rsidRPr="001700F2" w:rsidRDefault="00CD50FD" w:rsidP="00CD50FD"/>
        </w:tc>
        <w:tc>
          <w:tcPr>
            <w:tcW w:w="2257" w:type="dxa"/>
            <w:vMerge w:val="restart"/>
            <w:shd w:val="clear" w:color="auto" w:fill="303848" w:themeFill="accent1"/>
            <w:vAlign w:val="center"/>
          </w:tcPr>
          <w:p w14:paraId="68403C0E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41506D396A5B4A4A945F767E0C42CB5D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414" w:type="dxa"/>
            <w:gridSpan w:val="2"/>
            <w:tcBorders>
              <w:bottom w:val="single" w:sz="18" w:space="0" w:color="BF9268" w:themeColor="accent2"/>
            </w:tcBorders>
          </w:tcPr>
          <w:p w14:paraId="034CD376" w14:textId="77777777" w:rsidR="00CD50FD" w:rsidRPr="001700F2" w:rsidRDefault="00CD50FD"/>
        </w:tc>
      </w:tr>
      <w:tr w:rsidR="00E42579" w:rsidRPr="001700F2" w14:paraId="6BBA12AB" w14:textId="77777777" w:rsidTr="00B20334">
        <w:trPr>
          <w:trHeight w:val="210"/>
        </w:trPr>
        <w:tc>
          <w:tcPr>
            <w:tcW w:w="3569" w:type="dxa"/>
            <w:gridSpan w:val="2"/>
            <w:tcBorders>
              <w:top w:val="single" w:sz="18" w:space="0" w:color="BF9268" w:themeColor="accent2"/>
            </w:tcBorders>
          </w:tcPr>
          <w:p w14:paraId="32F39037" w14:textId="77777777" w:rsidR="00CD50FD" w:rsidRPr="001700F2" w:rsidRDefault="00CD50FD" w:rsidP="00CD50FD"/>
        </w:tc>
        <w:tc>
          <w:tcPr>
            <w:tcW w:w="2257" w:type="dxa"/>
            <w:vMerge/>
            <w:shd w:val="clear" w:color="auto" w:fill="303848" w:themeFill="accent1"/>
            <w:vAlign w:val="center"/>
          </w:tcPr>
          <w:p w14:paraId="44F0561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14" w:type="dxa"/>
            <w:gridSpan w:val="2"/>
            <w:tcBorders>
              <w:top w:val="single" w:sz="18" w:space="0" w:color="BF9268" w:themeColor="accent2"/>
            </w:tcBorders>
          </w:tcPr>
          <w:p w14:paraId="5322739C" w14:textId="4D4E8F3F" w:rsidR="00204FD9" w:rsidRPr="001700F2" w:rsidRDefault="00204FD9">
            <w:pPr>
              <w:rPr>
                <w:noProof/>
              </w:rPr>
            </w:pPr>
          </w:p>
        </w:tc>
      </w:tr>
      <w:tr w:rsidR="0040233B" w:rsidRPr="001700F2" w14:paraId="12B72CC5" w14:textId="77777777" w:rsidTr="00194F18">
        <w:trPr>
          <w:trHeight w:val="1180"/>
        </w:trPr>
        <w:tc>
          <w:tcPr>
            <w:tcW w:w="9240" w:type="dxa"/>
            <w:gridSpan w:val="5"/>
            <w:vAlign w:val="center"/>
          </w:tcPr>
          <w:p w14:paraId="78125E84" w14:textId="77777777" w:rsidR="00204FD9" w:rsidRDefault="00204FD9" w:rsidP="00D20DA9">
            <w:pPr>
              <w:pStyle w:val="Text"/>
            </w:pPr>
            <w:r>
              <w:t xml:space="preserve">   </w:t>
            </w:r>
          </w:p>
          <w:p w14:paraId="055EA1B5" w14:textId="44E131CA" w:rsidR="0040233B" w:rsidRDefault="00204FD9" w:rsidP="00D20DA9">
            <w:pPr>
              <w:pStyle w:val="Text"/>
            </w:pPr>
            <w:r>
              <w:t xml:space="preserve">   </w:t>
            </w:r>
            <w:r w:rsidR="0080654A">
              <w:t xml:space="preserve">I would like to work for you at </w:t>
            </w:r>
            <w:proofErr w:type="spellStart"/>
            <w:r w:rsidR="00014D9E">
              <w:t>Chainlink</w:t>
            </w:r>
            <w:proofErr w:type="spellEnd"/>
            <w:r w:rsidR="00014D9E">
              <w:t xml:space="preserve"> Labs </w:t>
            </w:r>
            <w:r w:rsidR="008F1C4C">
              <w:t xml:space="preserve">as a </w:t>
            </w:r>
            <w:r w:rsidR="00014D9E">
              <w:t>Junior Software Engineer, Front End</w:t>
            </w:r>
            <w:r w:rsidR="0080654A">
              <w:t xml:space="preserve">. I picked your corporation out of many as it is </w:t>
            </w:r>
            <w:proofErr w:type="gramStart"/>
            <w:r w:rsidR="0080654A">
              <w:t>one</w:t>
            </w:r>
            <w:proofErr w:type="gramEnd"/>
            <w:r w:rsidR="0080654A">
              <w:t xml:space="preserve"> </w:t>
            </w:r>
            <w:r w:rsidR="00B20334">
              <w:t xml:space="preserve">I feel </w:t>
            </w:r>
            <w:r w:rsidR="00F46C95">
              <w:t>strongly</w:t>
            </w:r>
            <w:r w:rsidR="00B20334">
              <w:t xml:space="preserve"> about. </w:t>
            </w:r>
            <w:r w:rsidR="00014D9E">
              <w:t xml:space="preserve">I have been following your company for years because of the ingenuity of </w:t>
            </w:r>
            <w:r w:rsidR="00B20334">
              <w:t>your</w:t>
            </w:r>
            <w:r w:rsidR="00014D9E">
              <w:t xml:space="preserve"> technology.</w:t>
            </w:r>
            <w:r w:rsidR="006C485D">
              <w:t xml:space="preserve"> I love web3 development and the blockchain.</w:t>
            </w:r>
            <w:r w:rsidR="0080654A">
              <w:t xml:space="preserve"> </w:t>
            </w:r>
            <w:r w:rsidR="00014D9E">
              <w:t xml:space="preserve">I love refining the UI </w:t>
            </w:r>
            <w:r w:rsidR="00C435AB">
              <w:t xml:space="preserve">when I program </w:t>
            </w:r>
            <w:r w:rsidR="00014D9E">
              <w:t xml:space="preserve">because I have a design background. </w:t>
            </w:r>
            <w:r w:rsidR="0080654A">
              <w:t xml:space="preserve">I have been trained in </w:t>
            </w:r>
            <w:r w:rsidR="007967F3">
              <w:t>w</w:t>
            </w:r>
            <w:r w:rsidR="0080654A">
              <w:t xml:space="preserve">eb </w:t>
            </w:r>
            <w:r w:rsidR="007967F3">
              <w:t>d</w:t>
            </w:r>
            <w:r w:rsidR="0080654A">
              <w:t>evelopment at the Georgia Institute of Technolog</w:t>
            </w:r>
            <w:r>
              <w:t xml:space="preserve">y </w:t>
            </w:r>
            <w:r w:rsidR="00277436">
              <w:t>B</w:t>
            </w:r>
            <w:r w:rsidR="0080654A">
              <w:t>ootcamp where I have a 97 grade</w:t>
            </w:r>
            <w:r w:rsidR="00506EDE">
              <w:t>-</w:t>
            </w:r>
            <w:r w:rsidR="0080654A">
              <w:t xml:space="preserve">point average. I am highly </w:t>
            </w:r>
            <w:r w:rsidR="00B20334">
              <w:t>creative</w:t>
            </w:r>
            <w:r w:rsidR="007967F3">
              <w:t>,</w:t>
            </w:r>
            <w:r w:rsidR="0080654A">
              <w:t xml:space="preserve"> and I am autodidactic meaning I can </w:t>
            </w:r>
            <w:r w:rsidR="00A95F93">
              <w:t xml:space="preserve">quickly </w:t>
            </w:r>
            <w:r w:rsidR="0080654A">
              <w:t>teach myself</w:t>
            </w:r>
            <w:r w:rsidR="00A95F93">
              <w:t xml:space="preserve"> new</w:t>
            </w:r>
            <w:r w:rsidR="0080654A">
              <w:t xml:space="preserve"> skills</w:t>
            </w:r>
            <w:r w:rsidR="00E42579">
              <w:t>.</w:t>
            </w:r>
            <w:r w:rsidR="0080654A">
              <w:t xml:space="preserve"> I love front end web development</w:t>
            </w:r>
            <w:r>
              <w:t>,</w:t>
            </w:r>
            <w:r w:rsidR="0080654A">
              <w:t xml:space="preserve"> but I am also able to do the back end such as building databases.</w:t>
            </w:r>
            <w:r w:rsidR="009732FA">
              <w:t xml:space="preserve"> I am a workaholic and willing to put </w:t>
            </w:r>
            <w:r w:rsidR="00A95F93">
              <w:t xml:space="preserve">in </w:t>
            </w:r>
            <w:r w:rsidR="009732FA">
              <w:t xml:space="preserve">the time </w:t>
            </w:r>
            <w:r w:rsidR="00A95F93">
              <w:t>to make a project polished and seamless</w:t>
            </w:r>
            <w:r w:rsidR="009732FA">
              <w:t xml:space="preserve">. </w:t>
            </w:r>
            <w:r w:rsidR="0080654A">
              <w:t xml:space="preserve">I know the MERN </w:t>
            </w:r>
            <w:r w:rsidR="008931D9">
              <w:t>Stack</w:t>
            </w:r>
            <w:r w:rsidR="00014D9E">
              <w:t xml:space="preserve"> and I’m always learning more each day.</w:t>
            </w:r>
          </w:p>
          <w:p w14:paraId="5C6B12A5" w14:textId="121687A6" w:rsidR="008F1C4C" w:rsidRPr="008F1C4C" w:rsidRDefault="008F1C4C" w:rsidP="008F1C4C"/>
        </w:tc>
      </w:tr>
      <w:tr w:rsidR="00E42579" w:rsidRPr="001700F2" w14:paraId="1F7758C8" w14:textId="77777777" w:rsidTr="00B20334">
        <w:trPr>
          <w:trHeight w:val="220"/>
        </w:trPr>
        <w:tc>
          <w:tcPr>
            <w:tcW w:w="356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83D3977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A80958D1C7E547FC940F3A004AEF138A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57DDA86ECD4D48A8B9B082ECB7AA3187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257" w:type="dxa"/>
            <w:vMerge w:val="restart"/>
            <w:shd w:val="clear" w:color="auto" w:fill="303848" w:themeFill="accent1"/>
            <w:vAlign w:val="center"/>
          </w:tcPr>
          <w:p w14:paraId="7FD25109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6B287B52D65A4E4480AA61E5395BE817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414" w:type="dxa"/>
            <w:gridSpan w:val="2"/>
            <w:tcBorders>
              <w:bottom w:val="single" w:sz="18" w:space="0" w:color="BF9268" w:themeColor="accent2"/>
            </w:tcBorders>
          </w:tcPr>
          <w:p w14:paraId="427BB90F" w14:textId="77777777" w:rsidR="00CD50FD" w:rsidRPr="001700F2" w:rsidRDefault="00CD50FD"/>
        </w:tc>
      </w:tr>
      <w:tr w:rsidR="00E42579" w:rsidRPr="001700F2" w14:paraId="4F70C6C5" w14:textId="77777777" w:rsidTr="00B20334">
        <w:trPr>
          <w:trHeight w:val="220"/>
        </w:trPr>
        <w:tc>
          <w:tcPr>
            <w:tcW w:w="3569" w:type="dxa"/>
            <w:gridSpan w:val="2"/>
            <w:vMerge/>
            <w:shd w:val="clear" w:color="auto" w:fill="F2F2F2" w:themeFill="background1" w:themeFillShade="F2"/>
            <w:vAlign w:val="center"/>
          </w:tcPr>
          <w:p w14:paraId="4095AC73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257" w:type="dxa"/>
            <w:vMerge/>
            <w:shd w:val="clear" w:color="auto" w:fill="303848" w:themeFill="accent1"/>
            <w:vAlign w:val="center"/>
          </w:tcPr>
          <w:p w14:paraId="49058FAB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414" w:type="dxa"/>
            <w:gridSpan w:val="2"/>
          </w:tcPr>
          <w:p w14:paraId="75656F6E" w14:textId="77777777" w:rsidR="00CD50FD" w:rsidRPr="001700F2" w:rsidRDefault="00CD50FD"/>
        </w:tc>
      </w:tr>
      <w:tr w:rsidR="00E42579" w:rsidRPr="001700F2" w14:paraId="5232F990" w14:textId="77777777" w:rsidTr="00B20334">
        <w:trPr>
          <w:trHeight w:val="3403"/>
        </w:trPr>
        <w:tc>
          <w:tcPr>
            <w:tcW w:w="3569" w:type="dxa"/>
            <w:gridSpan w:val="2"/>
            <w:shd w:val="clear" w:color="auto" w:fill="F2F2F2" w:themeFill="background1" w:themeFillShade="F2"/>
          </w:tcPr>
          <w:p w14:paraId="64D056B6" w14:textId="77777777" w:rsidR="008F1C4C" w:rsidRDefault="00FB311C" w:rsidP="0040233B">
            <w:pPr>
              <w:pStyle w:val="Text"/>
            </w:pPr>
            <w:r>
              <w:t xml:space="preserve">Georgia </w:t>
            </w:r>
            <w:r w:rsidR="0080654A">
              <w:t>Institute of Technology</w:t>
            </w:r>
            <w:r>
              <w:t>, Web Development Bootcamp</w:t>
            </w:r>
          </w:p>
          <w:p w14:paraId="34865E7D" w14:textId="279B764F" w:rsidR="0040233B" w:rsidRDefault="00FB311C" w:rsidP="0040233B">
            <w:pPr>
              <w:pStyle w:val="Text"/>
            </w:pPr>
            <w:r>
              <w:t>2022-2023</w:t>
            </w:r>
          </w:p>
          <w:p w14:paraId="253ABF53" w14:textId="77777777" w:rsidR="00FB311C" w:rsidRPr="00FB311C" w:rsidRDefault="00FB311C" w:rsidP="00FB311C"/>
          <w:p w14:paraId="69EE67E4" w14:textId="251620A8" w:rsidR="00FB311C" w:rsidRPr="00FB311C" w:rsidRDefault="00FB311C" w:rsidP="00FB311C">
            <w:pPr>
              <w:pStyle w:val="Text"/>
            </w:pPr>
            <w:r>
              <w:t>Lesley University 2014, Boston MA. Bachelor’s Degree</w:t>
            </w:r>
            <w:r w:rsidR="008931D9">
              <w:t xml:space="preserve"> in Illustration</w:t>
            </w:r>
          </w:p>
          <w:p w14:paraId="768240B0" w14:textId="77777777" w:rsidR="00D20DA9" w:rsidRDefault="00D20DA9" w:rsidP="0040233B">
            <w:pPr>
              <w:pStyle w:val="Text"/>
            </w:pPr>
          </w:p>
          <w:p w14:paraId="3AC020BA" w14:textId="61381234" w:rsidR="00A36AEA" w:rsidRDefault="00A36AEA" w:rsidP="00A36AEA">
            <w:pPr>
              <w:rPr>
                <w:rStyle w:val="Accent"/>
              </w:rPr>
            </w:pPr>
            <w:r>
              <w:t xml:space="preserve">P O R T F O L I O   </w:t>
            </w:r>
            <w:sdt>
              <w:sdtPr>
                <w:rPr>
                  <w:rStyle w:val="Accent"/>
                </w:rPr>
                <w:id w:val="1465153736"/>
                <w:placeholder>
                  <w:docPart w:val="F0EA42278D694337B4F83F34D2C148FC"/>
                </w:placeholder>
                <w:temporary/>
                <w:showingPlcHdr/>
                <w15:appearance w15:val="hidden"/>
                <w:text/>
              </w:sdtPr>
              <w:sdtContent>
                <w:r w:rsidRPr="00D26A79">
                  <w:rPr>
                    <w:rStyle w:val="Accent"/>
                  </w:rPr>
                  <w:t>—</w:t>
                </w:r>
              </w:sdtContent>
            </w:sdt>
          </w:p>
          <w:p w14:paraId="3F1F388C" w14:textId="77777777" w:rsidR="00B20334" w:rsidRDefault="00B20334" w:rsidP="00A36AEA">
            <w:pPr>
              <w:rPr>
                <w:rStyle w:val="Accent"/>
              </w:rPr>
            </w:pPr>
          </w:p>
          <w:p w14:paraId="00AC7824" w14:textId="7389BF89" w:rsidR="00B20334" w:rsidRPr="00A36AEA" w:rsidRDefault="00000000" w:rsidP="00A36AEA">
            <w:pPr>
              <w:rPr>
                <w:sz w:val="18"/>
                <w:szCs w:val="18"/>
              </w:rPr>
            </w:pPr>
            <w:hyperlink r:id="rId7" w:history="1">
              <w:r w:rsidR="00A36AEA" w:rsidRPr="001A4772">
                <w:rPr>
                  <w:rStyle w:val="Hyperlink"/>
                  <w:sz w:val="18"/>
                  <w:szCs w:val="18"/>
                </w:rPr>
                <w:t>https://github.com/avablakedesign</w:t>
              </w:r>
            </w:hyperlink>
          </w:p>
          <w:p w14:paraId="730FCC16" w14:textId="77777777" w:rsidR="00A36AEA" w:rsidRPr="00A36AEA" w:rsidRDefault="00A36AEA" w:rsidP="00A36AEA">
            <w:pPr>
              <w:rPr>
                <w:sz w:val="18"/>
                <w:szCs w:val="18"/>
              </w:rPr>
            </w:pPr>
            <w:r w:rsidRPr="00A36AEA">
              <w:rPr>
                <w:sz w:val="18"/>
                <w:szCs w:val="18"/>
              </w:rPr>
              <w:fldChar w:fldCharType="begin"/>
            </w:r>
            <w:r w:rsidRPr="00A36AEA">
              <w:rPr>
                <w:sz w:val="18"/>
                <w:szCs w:val="18"/>
              </w:rPr>
              <w:instrText xml:space="preserve"> HYPERLINK "https://avablakedesign.github.io/avablake-portfolio/ </w:instrText>
            </w:r>
          </w:p>
          <w:p w14:paraId="40154C19" w14:textId="77777777" w:rsidR="00A36AEA" w:rsidRPr="00A36AEA" w:rsidRDefault="00A36AEA" w:rsidP="00A36AEA">
            <w:pPr>
              <w:rPr>
                <w:rStyle w:val="Hyperlink"/>
                <w:sz w:val="18"/>
                <w:szCs w:val="18"/>
              </w:rPr>
            </w:pPr>
            <w:r w:rsidRPr="00A36AEA">
              <w:rPr>
                <w:sz w:val="18"/>
                <w:szCs w:val="18"/>
              </w:rPr>
              <w:instrText xml:space="preserve">" </w:instrText>
            </w:r>
            <w:r w:rsidRPr="00A36AEA">
              <w:rPr>
                <w:sz w:val="18"/>
                <w:szCs w:val="18"/>
              </w:rPr>
            </w:r>
            <w:r w:rsidRPr="00A36AEA">
              <w:rPr>
                <w:sz w:val="18"/>
                <w:szCs w:val="18"/>
              </w:rPr>
              <w:fldChar w:fldCharType="separate"/>
            </w:r>
            <w:r w:rsidRPr="00A36AEA">
              <w:rPr>
                <w:rStyle w:val="Hyperlink"/>
                <w:sz w:val="18"/>
                <w:szCs w:val="18"/>
              </w:rPr>
              <w:t xml:space="preserve">https://avablakedesign.github.io/avablake-portfolio/ </w:t>
            </w:r>
          </w:p>
          <w:p w14:paraId="135E28BD" w14:textId="0C152856" w:rsidR="00A36AEA" w:rsidRPr="00A36AEA" w:rsidRDefault="00A36AEA" w:rsidP="00A36AEA">
            <w:r w:rsidRPr="00A36AEA">
              <w:rPr>
                <w:sz w:val="18"/>
                <w:szCs w:val="18"/>
              </w:rPr>
              <w:fldChar w:fldCharType="end"/>
            </w:r>
          </w:p>
        </w:tc>
        <w:tc>
          <w:tcPr>
            <w:tcW w:w="5671" w:type="dxa"/>
            <w:gridSpan w:val="3"/>
            <w:vAlign w:val="center"/>
          </w:tcPr>
          <w:p w14:paraId="319F689A" w14:textId="77777777" w:rsidR="00277436" w:rsidRDefault="00E42579" w:rsidP="00D20DA9">
            <w:pPr>
              <w:pStyle w:val="SmallText"/>
            </w:pPr>
            <w:r>
              <w:t xml:space="preserve">2022-2023 </w:t>
            </w:r>
          </w:p>
          <w:p w14:paraId="0F909609" w14:textId="14ABFDA7" w:rsidR="00277436" w:rsidRPr="00277436" w:rsidRDefault="00E42579" w:rsidP="00277436">
            <w:pPr>
              <w:pStyle w:val="SmallText"/>
              <w:rPr>
                <w:i w:val="0"/>
                <w:iCs/>
              </w:rPr>
            </w:pPr>
            <w:r w:rsidRPr="00277436">
              <w:rPr>
                <w:i w:val="0"/>
                <w:iCs/>
              </w:rPr>
              <w:t>Full</w:t>
            </w:r>
            <w:r w:rsidR="00014DD9">
              <w:rPr>
                <w:i w:val="0"/>
                <w:iCs/>
              </w:rPr>
              <w:t xml:space="preserve"> S</w:t>
            </w:r>
            <w:r w:rsidRPr="00277436">
              <w:rPr>
                <w:i w:val="0"/>
                <w:iCs/>
              </w:rPr>
              <w:t xml:space="preserve">tack </w:t>
            </w:r>
            <w:r w:rsidR="00277436" w:rsidRPr="00277436">
              <w:rPr>
                <w:i w:val="0"/>
                <w:iCs/>
              </w:rPr>
              <w:t xml:space="preserve">Developer </w:t>
            </w:r>
            <w:r w:rsidR="00277436" w:rsidRPr="00277436">
              <w:rPr>
                <w:i w:val="0"/>
                <w:iCs/>
                <w:color w:val="595959" w:themeColor="text1" w:themeTint="A6"/>
              </w:rPr>
              <w:t xml:space="preserve">• </w:t>
            </w:r>
            <w:r w:rsidR="00277436" w:rsidRPr="00277436">
              <w:rPr>
                <w:i w:val="0"/>
                <w:iCs/>
              </w:rPr>
              <w:t>Freelance</w:t>
            </w:r>
          </w:p>
          <w:p w14:paraId="2EF91837" w14:textId="1BC41AF9" w:rsidR="00E42579" w:rsidRPr="00277436" w:rsidRDefault="00E42579" w:rsidP="00E42579">
            <w:pPr>
              <w:rPr>
                <w:sz w:val="20"/>
                <w:szCs w:val="20"/>
              </w:rPr>
            </w:pPr>
            <w:r w:rsidRPr="00277436">
              <w:rPr>
                <w:sz w:val="20"/>
                <w:szCs w:val="20"/>
              </w:rPr>
              <w:t>I am developing a website for the Manna House of Brunswick</w:t>
            </w:r>
            <w:r w:rsidR="00014DD9">
              <w:rPr>
                <w:sz w:val="20"/>
                <w:szCs w:val="20"/>
              </w:rPr>
              <w:t>,</w:t>
            </w:r>
            <w:r w:rsidR="00277436" w:rsidRPr="00277436">
              <w:rPr>
                <w:sz w:val="20"/>
                <w:szCs w:val="20"/>
              </w:rPr>
              <w:t xml:space="preserve"> a 501c3 </w:t>
            </w:r>
            <w:r w:rsidR="000602B9">
              <w:rPr>
                <w:sz w:val="20"/>
                <w:szCs w:val="20"/>
              </w:rPr>
              <w:t>n</w:t>
            </w:r>
            <w:r w:rsidR="00277436" w:rsidRPr="00277436">
              <w:rPr>
                <w:sz w:val="20"/>
                <w:szCs w:val="20"/>
              </w:rPr>
              <w:t>on</w:t>
            </w:r>
            <w:r w:rsidR="00277436">
              <w:rPr>
                <w:sz w:val="20"/>
                <w:szCs w:val="20"/>
              </w:rPr>
              <w:t>-p</w:t>
            </w:r>
            <w:r w:rsidR="00277436" w:rsidRPr="00277436">
              <w:rPr>
                <w:sz w:val="20"/>
                <w:szCs w:val="20"/>
              </w:rPr>
              <w:t>rofit that helps the h</w:t>
            </w:r>
            <w:r w:rsidR="008931D9">
              <w:rPr>
                <w:sz w:val="20"/>
                <w:szCs w:val="20"/>
              </w:rPr>
              <w:t>ungry</w:t>
            </w:r>
            <w:r w:rsidR="00277436" w:rsidRPr="00277436">
              <w:rPr>
                <w:sz w:val="20"/>
                <w:szCs w:val="20"/>
              </w:rPr>
              <w:t>.</w:t>
            </w:r>
          </w:p>
          <w:p w14:paraId="497F74DC" w14:textId="60DCC5D8" w:rsidR="00E42579" w:rsidRPr="00E42579" w:rsidRDefault="00E42579" w:rsidP="00E42579"/>
          <w:p w14:paraId="1E4D94F5" w14:textId="31B1EB16" w:rsidR="00D20DA9" w:rsidRPr="001700F2" w:rsidRDefault="00FB311C" w:rsidP="00D20DA9">
            <w:pPr>
              <w:pStyle w:val="SmallText"/>
            </w:pPr>
            <w:r>
              <w:t>2016-2023</w:t>
            </w:r>
          </w:p>
          <w:p w14:paraId="43880072" w14:textId="74D2C9BC" w:rsidR="0040233B" w:rsidRPr="00277436" w:rsidRDefault="00FB311C" w:rsidP="0040233B">
            <w:pPr>
              <w:pStyle w:val="Text"/>
            </w:pPr>
            <w:r>
              <w:t>Day Trader</w:t>
            </w:r>
            <w:r w:rsidR="00D20DA9" w:rsidRPr="001700F2">
              <w:t xml:space="preserve"> </w:t>
            </w:r>
            <w:r w:rsidR="00D20DA9" w:rsidRPr="00914100">
              <w:rPr>
                <w:color w:val="595959" w:themeColor="text1" w:themeTint="A6"/>
              </w:rPr>
              <w:t xml:space="preserve">• </w:t>
            </w:r>
            <w:r>
              <w:t>Freelance</w:t>
            </w:r>
          </w:p>
          <w:p w14:paraId="5385E1C4" w14:textId="6F4CB1D3" w:rsidR="0040233B" w:rsidRPr="001700F2" w:rsidRDefault="00FB311C" w:rsidP="00D20DA9">
            <w:pPr>
              <w:pStyle w:val="Text"/>
            </w:pPr>
            <w:r>
              <w:t>I invested in emerging technology stocks and learned about the art of finance.</w:t>
            </w:r>
          </w:p>
        </w:tc>
      </w:tr>
      <w:tr w:rsidR="00E42579" w:rsidRPr="001700F2" w14:paraId="43552505" w14:textId="77777777" w:rsidTr="00B20334">
        <w:trPr>
          <w:trHeight w:val="220"/>
        </w:trPr>
        <w:tc>
          <w:tcPr>
            <w:tcW w:w="356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89CEF98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55A3EB85AE504A73B468F8B65496253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2992B181043847FF8E6E56C4F6C2D0FC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257" w:type="dxa"/>
            <w:vMerge w:val="restart"/>
            <w:shd w:val="clear" w:color="auto" w:fill="303848" w:themeFill="accent1"/>
            <w:vAlign w:val="center"/>
          </w:tcPr>
          <w:p w14:paraId="07A04B60" w14:textId="79524BCB" w:rsidR="00CD50FD" w:rsidRPr="001700F2" w:rsidRDefault="00E42579" w:rsidP="00D20DA9">
            <w:pPr>
              <w:pStyle w:val="Heading1"/>
            </w:pPr>
            <w:r>
              <w:t>LEADERSHIP</w:t>
            </w:r>
            <w:r w:rsidR="00D20DA9" w:rsidRPr="001700F2">
              <w:t xml:space="preserve"> </w:t>
            </w:r>
          </w:p>
        </w:tc>
        <w:tc>
          <w:tcPr>
            <w:tcW w:w="3414" w:type="dxa"/>
            <w:gridSpan w:val="2"/>
            <w:tcBorders>
              <w:bottom w:val="single" w:sz="18" w:space="0" w:color="BF9268" w:themeColor="accent2"/>
            </w:tcBorders>
          </w:tcPr>
          <w:p w14:paraId="2B785B59" w14:textId="77777777" w:rsidR="00CD50FD" w:rsidRPr="001700F2" w:rsidRDefault="00CD50FD"/>
        </w:tc>
      </w:tr>
      <w:tr w:rsidR="00E42579" w:rsidRPr="001700F2" w14:paraId="7791F9D6" w14:textId="77777777" w:rsidTr="00B20334">
        <w:trPr>
          <w:trHeight w:val="220"/>
        </w:trPr>
        <w:tc>
          <w:tcPr>
            <w:tcW w:w="3569" w:type="dxa"/>
            <w:gridSpan w:val="2"/>
            <w:vMerge/>
            <w:shd w:val="clear" w:color="auto" w:fill="F2F2F2" w:themeFill="background1" w:themeFillShade="F2"/>
            <w:vAlign w:val="center"/>
          </w:tcPr>
          <w:p w14:paraId="347A19CB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2257" w:type="dxa"/>
            <w:vMerge/>
            <w:shd w:val="clear" w:color="auto" w:fill="303848" w:themeFill="accent1"/>
            <w:vAlign w:val="center"/>
          </w:tcPr>
          <w:p w14:paraId="4B3C4694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414" w:type="dxa"/>
            <w:gridSpan w:val="2"/>
          </w:tcPr>
          <w:p w14:paraId="626C80B1" w14:textId="77777777" w:rsidR="00CD50FD" w:rsidRPr="001700F2" w:rsidRDefault="00CD50FD"/>
        </w:tc>
      </w:tr>
      <w:tr w:rsidR="00E42579" w:rsidRPr="001700F2" w14:paraId="3D533536" w14:textId="77777777" w:rsidTr="00B20334">
        <w:trPr>
          <w:trHeight w:val="60"/>
        </w:trPr>
        <w:tc>
          <w:tcPr>
            <w:tcW w:w="3569" w:type="dxa"/>
            <w:gridSpan w:val="2"/>
            <w:shd w:val="clear" w:color="auto" w:fill="F2F2F2" w:themeFill="background1" w:themeFillShade="F2"/>
            <w:vAlign w:val="center"/>
          </w:tcPr>
          <w:p w14:paraId="27F7AE89" w14:textId="15A61842" w:rsidR="00FB311C" w:rsidRPr="00277436" w:rsidRDefault="00FB311C" w:rsidP="004D37F9">
            <w:pPr>
              <w:pStyle w:val="Text"/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JavaScript</w:t>
            </w:r>
            <w:r w:rsidR="00CF4FA9">
              <w:rPr>
                <w:sz w:val="18"/>
                <w:szCs w:val="18"/>
              </w:rPr>
              <w:t>/</w:t>
            </w:r>
            <w:r w:rsidRPr="00277436">
              <w:rPr>
                <w:sz w:val="18"/>
                <w:szCs w:val="18"/>
              </w:rPr>
              <w:t>HTML</w:t>
            </w:r>
            <w:r w:rsidR="00CF4FA9">
              <w:rPr>
                <w:sz w:val="18"/>
                <w:szCs w:val="18"/>
              </w:rPr>
              <w:t>/</w:t>
            </w:r>
            <w:r w:rsidRPr="00277436">
              <w:rPr>
                <w:sz w:val="18"/>
                <w:szCs w:val="18"/>
              </w:rPr>
              <w:t>CSS</w:t>
            </w:r>
          </w:p>
          <w:p w14:paraId="5F0F1878" w14:textId="1B9374DB" w:rsidR="00277436" w:rsidRDefault="00FB311C" w:rsidP="00FB311C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SQL</w:t>
            </w:r>
          </w:p>
          <w:p w14:paraId="7FE0DC14" w14:textId="189480FF" w:rsidR="004D37F9" w:rsidRDefault="004D37F9" w:rsidP="00FB31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Jest</w:t>
            </w:r>
            <w:r w:rsidR="003B3421">
              <w:rPr>
                <w:sz w:val="18"/>
                <w:szCs w:val="18"/>
              </w:rPr>
              <w:t xml:space="preserve"> (testing experience)</w:t>
            </w:r>
          </w:p>
          <w:p w14:paraId="2BA0E110" w14:textId="78780AB3" w:rsidR="00FB311C" w:rsidRPr="00277436" w:rsidRDefault="00FB311C" w:rsidP="00FB311C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The MERN Stack</w:t>
            </w:r>
          </w:p>
          <w:p w14:paraId="30A97FD9" w14:textId="2B1395E1" w:rsidR="00FB311C" w:rsidRPr="00277436" w:rsidRDefault="00FB311C" w:rsidP="00FB311C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MongoDB</w:t>
            </w:r>
          </w:p>
          <w:p w14:paraId="7973E8B4" w14:textId="7BC3F260" w:rsidR="00FB311C" w:rsidRPr="00277436" w:rsidRDefault="00FB311C" w:rsidP="00FB311C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Express.js</w:t>
            </w:r>
          </w:p>
          <w:p w14:paraId="4CE0FBC2" w14:textId="4509FFA3" w:rsidR="00FB311C" w:rsidRPr="00277436" w:rsidRDefault="00FB311C" w:rsidP="00FB311C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React</w:t>
            </w:r>
          </w:p>
          <w:p w14:paraId="715457FA" w14:textId="62F51B48" w:rsidR="00CD50FD" w:rsidRPr="009732FA" w:rsidRDefault="00FB311C" w:rsidP="009732FA">
            <w:pPr>
              <w:rPr>
                <w:sz w:val="18"/>
                <w:szCs w:val="18"/>
              </w:rPr>
            </w:pPr>
            <w:r w:rsidRPr="00277436">
              <w:rPr>
                <w:sz w:val="18"/>
                <w:szCs w:val="18"/>
              </w:rPr>
              <w:t>Node.j</w:t>
            </w:r>
            <w:r w:rsidR="009732FA">
              <w:rPr>
                <w:sz w:val="18"/>
                <w:szCs w:val="18"/>
              </w:rPr>
              <w:t>s</w:t>
            </w:r>
          </w:p>
        </w:tc>
        <w:tc>
          <w:tcPr>
            <w:tcW w:w="5671" w:type="dxa"/>
            <w:gridSpan w:val="3"/>
            <w:vAlign w:val="center"/>
          </w:tcPr>
          <w:p w14:paraId="053C7226" w14:textId="77777777" w:rsidR="00B20334" w:rsidRDefault="008931D9" w:rsidP="00CD50FD">
            <w:pPr>
              <w:pStyle w:val="Text"/>
            </w:pPr>
            <w:r>
              <w:t xml:space="preserve">   </w:t>
            </w:r>
          </w:p>
          <w:p w14:paraId="0570394F" w14:textId="07507859" w:rsidR="00CD50FD" w:rsidRPr="001700F2" w:rsidRDefault="00B20334" w:rsidP="00CD50FD">
            <w:pPr>
              <w:pStyle w:val="Text"/>
            </w:pPr>
            <w:r>
              <w:t xml:space="preserve">   </w:t>
            </w:r>
            <w:r w:rsidR="008931D9">
              <w:t xml:space="preserve"> </w:t>
            </w:r>
            <w:r w:rsidR="00084883">
              <w:t xml:space="preserve">I </w:t>
            </w:r>
            <w:r w:rsidR="00815030">
              <w:t xml:space="preserve">am diplomatic and </w:t>
            </w:r>
            <w:r w:rsidR="000602B9">
              <w:t xml:space="preserve">have </w:t>
            </w:r>
            <w:r w:rsidR="00815030">
              <w:t>strong interpersonal skills</w:t>
            </w:r>
            <w:r w:rsidR="000602B9">
              <w:t>,</w:t>
            </w:r>
            <w:r w:rsidR="00815030">
              <w:t xml:space="preserve"> I have </w:t>
            </w:r>
            <w:r w:rsidR="00084883">
              <w:t xml:space="preserve">led multiple teams in developing </w:t>
            </w:r>
            <w:r w:rsidR="000602B9">
              <w:t xml:space="preserve">a </w:t>
            </w:r>
            <w:r w:rsidR="00084883">
              <w:t>website and a web ap</w:t>
            </w:r>
            <w:r w:rsidR="000602B9">
              <w:t>p</w:t>
            </w:r>
            <w:r w:rsidR="00084883">
              <w:t xml:space="preserve">. I </w:t>
            </w:r>
            <w:r w:rsidR="00E42579">
              <w:t>am</w:t>
            </w:r>
            <w:r w:rsidR="00084883">
              <w:t xml:space="preserve"> passionate about </w:t>
            </w:r>
            <w:r w:rsidR="00E42579">
              <w:t>programming</w:t>
            </w:r>
            <w:r w:rsidR="000602B9">
              <w:t>.</w:t>
            </w:r>
            <w:r w:rsidR="00084883">
              <w:t xml:space="preserve"> My </w:t>
            </w:r>
            <w:r w:rsidR="000602B9">
              <w:t xml:space="preserve">key </w:t>
            </w:r>
            <w:r w:rsidR="00084883">
              <w:t xml:space="preserve">strength is that I’m creative. Most importantly, I </w:t>
            </w:r>
            <w:r w:rsidR="008931D9">
              <w:t>can</w:t>
            </w:r>
            <w:r w:rsidR="00084883">
              <w:t xml:space="preserve"> stay on task when working alone but I prefer to work </w:t>
            </w:r>
            <w:r w:rsidR="000602B9">
              <w:t xml:space="preserve">in a group </w:t>
            </w:r>
            <w:r w:rsidR="00084883">
              <w:t xml:space="preserve">as the best products are created as </w:t>
            </w:r>
            <w:r w:rsidR="000602B9">
              <w:t>a team.</w:t>
            </w:r>
            <w:r w:rsidR="008931D9">
              <w:t xml:space="preserve"> I know AGILE development.</w:t>
            </w:r>
            <w:r w:rsidR="00084883">
              <w:t xml:space="preserve"> </w:t>
            </w:r>
            <w:r w:rsidR="00E42579">
              <w:t>I also volunteer at the</w:t>
            </w:r>
            <w:r w:rsidR="000602B9">
              <w:t xml:space="preserve"> M</w:t>
            </w:r>
            <w:r w:rsidR="00E42579">
              <w:t xml:space="preserve">anna House of Brunswick where I </w:t>
            </w:r>
            <w:r w:rsidR="00376DD7">
              <w:t xml:space="preserve">am working on </w:t>
            </w:r>
            <w:r w:rsidR="00E42579">
              <w:t>a website for th</w:t>
            </w:r>
            <w:r w:rsidR="00955554">
              <w:t>at</w:t>
            </w:r>
            <w:r w:rsidR="00E42579">
              <w:t xml:space="preserve"> non-profit. </w:t>
            </w:r>
          </w:p>
        </w:tc>
      </w:tr>
      <w:tr w:rsidR="00194F18" w:rsidRPr="001700F2" w14:paraId="005B9836" w14:textId="77777777" w:rsidTr="00B20334">
        <w:trPr>
          <w:gridAfter w:val="1"/>
          <w:wAfter w:w="3218" w:type="dxa"/>
          <w:trHeight w:val="1366"/>
        </w:trPr>
        <w:tc>
          <w:tcPr>
            <w:tcW w:w="6022" w:type="dxa"/>
            <w:gridSpan w:val="4"/>
            <w:vAlign w:val="center"/>
          </w:tcPr>
          <w:p w14:paraId="007AE384" w14:textId="0576FF8C" w:rsidR="00194F18" w:rsidRDefault="00194F18" w:rsidP="00FB311C">
            <w:pPr>
              <w:pStyle w:val="Text"/>
            </w:pPr>
          </w:p>
          <w:p w14:paraId="41364101" w14:textId="5968899A" w:rsidR="00194F18" w:rsidRDefault="00194F18" w:rsidP="00194F18"/>
          <w:p w14:paraId="1A73C96A" w14:textId="6702B3A2" w:rsidR="00194F18" w:rsidRDefault="00194F18" w:rsidP="00194F18"/>
          <w:p w14:paraId="6DB23CAB" w14:textId="69CE5EC2" w:rsidR="00194F18" w:rsidRDefault="00194F18" w:rsidP="00194F18"/>
          <w:p w14:paraId="582436EA" w14:textId="314D69CE" w:rsidR="00194F18" w:rsidRPr="001700F2" w:rsidRDefault="00194F18" w:rsidP="00FB311C">
            <w:pPr>
              <w:pStyle w:val="Text"/>
            </w:pPr>
          </w:p>
        </w:tc>
      </w:tr>
      <w:tr w:rsidR="00E42579" w:rsidRPr="001700F2" w14:paraId="75D7B7CA" w14:textId="77777777" w:rsidTr="00B20334">
        <w:trPr>
          <w:trHeight w:val="100"/>
        </w:trPr>
        <w:tc>
          <w:tcPr>
            <w:tcW w:w="3569" w:type="dxa"/>
            <w:gridSpan w:val="2"/>
          </w:tcPr>
          <w:p w14:paraId="54EB03FE" w14:textId="7F7114B8" w:rsidR="00084883" w:rsidRPr="001700F2" w:rsidRDefault="00084883" w:rsidP="00E42579"/>
        </w:tc>
        <w:tc>
          <w:tcPr>
            <w:tcW w:w="5671" w:type="dxa"/>
            <w:gridSpan w:val="3"/>
          </w:tcPr>
          <w:p w14:paraId="5704FFD7" w14:textId="24C8235A" w:rsidR="00E42579" w:rsidRPr="001700F2" w:rsidRDefault="00E42579" w:rsidP="00E42579"/>
        </w:tc>
      </w:tr>
      <w:tr w:rsidR="00E42579" w:rsidRPr="001700F2" w14:paraId="625F3E29" w14:textId="77777777" w:rsidTr="00B20334">
        <w:trPr>
          <w:trHeight w:val="140"/>
        </w:trPr>
        <w:tc>
          <w:tcPr>
            <w:tcW w:w="3569" w:type="dxa"/>
            <w:gridSpan w:val="2"/>
            <w:tcBorders>
              <w:bottom w:val="single" w:sz="18" w:space="0" w:color="BF9268" w:themeColor="accent2"/>
            </w:tcBorders>
          </w:tcPr>
          <w:p w14:paraId="6FB2B4AB" w14:textId="77777777" w:rsidR="00CD50FD" w:rsidRPr="001700F2" w:rsidRDefault="00CD50FD"/>
        </w:tc>
        <w:tc>
          <w:tcPr>
            <w:tcW w:w="2257" w:type="dxa"/>
            <w:vMerge w:val="restart"/>
            <w:shd w:val="clear" w:color="auto" w:fill="303848" w:themeFill="accent1"/>
            <w:vAlign w:val="center"/>
          </w:tcPr>
          <w:p w14:paraId="35CA00BA" w14:textId="77777777" w:rsidR="00CD50FD" w:rsidRPr="001700F2" w:rsidRDefault="00000000" w:rsidP="00D20DA9">
            <w:pPr>
              <w:pStyle w:val="Heading1"/>
            </w:pPr>
            <w:sdt>
              <w:sdtPr>
                <w:id w:val="1294558939"/>
                <w:placeholder>
                  <w:docPart w:val="F2E6E3F02C9F41F8A77543477299BB0D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3414" w:type="dxa"/>
            <w:gridSpan w:val="2"/>
            <w:tcBorders>
              <w:bottom w:val="single" w:sz="18" w:space="0" w:color="BF9268" w:themeColor="accent2"/>
            </w:tcBorders>
          </w:tcPr>
          <w:p w14:paraId="218ABC1C" w14:textId="77777777" w:rsidR="00CD50FD" w:rsidRPr="001700F2" w:rsidRDefault="00CD50FD"/>
        </w:tc>
      </w:tr>
      <w:tr w:rsidR="00E42579" w:rsidRPr="001700F2" w14:paraId="27B21FD8" w14:textId="77777777" w:rsidTr="00B20334">
        <w:trPr>
          <w:trHeight w:val="140"/>
        </w:trPr>
        <w:tc>
          <w:tcPr>
            <w:tcW w:w="3569" w:type="dxa"/>
            <w:gridSpan w:val="2"/>
            <w:tcBorders>
              <w:top w:val="single" w:sz="18" w:space="0" w:color="BF9268" w:themeColor="accent2"/>
            </w:tcBorders>
          </w:tcPr>
          <w:p w14:paraId="7AE08960" w14:textId="77777777" w:rsidR="00CD50FD" w:rsidRPr="001700F2" w:rsidRDefault="00CD50FD"/>
        </w:tc>
        <w:tc>
          <w:tcPr>
            <w:tcW w:w="2257" w:type="dxa"/>
            <w:vMerge/>
            <w:shd w:val="clear" w:color="auto" w:fill="303848" w:themeFill="accent1"/>
          </w:tcPr>
          <w:p w14:paraId="130329F4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414" w:type="dxa"/>
            <w:gridSpan w:val="2"/>
          </w:tcPr>
          <w:p w14:paraId="7B6D35B3" w14:textId="77777777" w:rsidR="00CD50FD" w:rsidRPr="001700F2" w:rsidRDefault="00CD50FD"/>
        </w:tc>
      </w:tr>
      <w:tr w:rsidR="00CD50FD" w:rsidRPr="001700F2" w14:paraId="7D42DAFD" w14:textId="77777777" w:rsidTr="00194F18">
        <w:trPr>
          <w:trHeight w:val="622"/>
        </w:trPr>
        <w:tc>
          <w:tcPr>
            <w:tcW w:w="9240" w:type="dxa"/>
            <w:gridSpan w:val="5"/>
            <w:tcBorders>
              <w:bottom w:val="single" w:sz="18" w:space="0" w:color="BF9268" w:themeColor="accent2"/>
            </w:tcBorders>
            <w:vAlign w:val="center"/>
          </w:tcPr>
          <w:p w14:paraId="0BE49535" w14:textId="77777777" w:rsidR="001E2B13" w:rsidRDefault="001E2B13" w:rsidP="009732FA">
            <w:pPr>
              <w:pStyle w:val="Text"/>
            </w:pPr>
          </w:p>
          <w:p w14:paraId="53F81A09" w14:textId="77777777" w:rsidR="006D0CFD" w:rsidRDefault="00194F18" w:rsidP="009732FA">
            <w:pPr>
              <w:pStyle w:val="Text"/>
            </w:pPr>
            <w:r>
              <w:t>George Hermann –</w:t>
            </w:r>
            <w:r w:rsidR="006D0CFD">
              <w:t xml:space="preserve"> Manager, System Experience Performance </w:t>
            </w:r>
            <w:r>
              <w:t>Engineer</w:t>
            </w:r>
            <w:r w:rsidR="006D0CFD">
              <w:t>ing</w:t>
            </w:r>
            <w:r>
              <w:t xml:space="preserve"> at Apple, Inc</w:t>
            </w:r>
            <w:r w:rsidR="006D0CFD">
              <w:t>.</w:t>
            </w:r>
            <w:r w:rsidR="001E2B13">
              <w:t xml:space="preserve"> </w:t>
            </w:r>
          </w:p>
          <w:p w14:paraId="0DC318A4" w14:textId="28D379E5" w:rsidR="009732FA" w:rsidRDefault="001E2B13" w:rsidP="009732FA">
            <w:pPr>
              <w:pStyle w:val="Text"/>
            </w:pPr>
            <w:r>
              <w:t xml:space="preserve">1-650-387-6800 </w:t>
            </w:r>
          </w:p>
          <w:p w14:paraId="3BA0A2B1" w14:textId="7D5384AC" w:rsidR="00036EE9" w:rsidRPr="008931D9" w:rsidRDefault="00036EE9" w:rsidP="00036EE9">
            <w:pPr>
              <w:rPr>
                <w:caps/>
                <w:sz w:val="20"/>
                <w:szCs w:val="20"/>
              </w:rPr>
            </w:pPr>
            <w:r w:rsidRPr="008931D9">
              <w:rPr>
                <w:sz w:val="20"/>
                <w:szCs w:val="20"/>
              </w:rPr>
              <w:t xml:space="preserve">Jesse Pacheco – </w:t>
            </w:r>
            <w:r w:rsidR="008931D9">
              <w:rPr>
                <w:sz w:val="20"/>
                <w:szCs w:val="20"/>
              </w:rPr>
              <w:t>Student Success Manager</w:t>
            </w:r>
            <w:r w:rsidRPr="008931D9">
              <w:rPr>
                <w:sz w:val="20"/>
                <w:szCs w:val="20"/>
              </w:rPr>
              <w:t xml:space="preserve"> at </w:t>
            </w:r>
            <w:r w:rsidR="00815030">
              <w:rPr>
                <w:sz w:val="20"/>
                <w:szCs w:val="20"/>
              </w:rPr>
              <w:t>2U (</w:t>
            </w:r>
            <w:r w:rsidRPr="008931D9">
              <w:rPr>
                <w:sz w:val="20"/>
                <w:szCs w:val="20"/>
              </w:rPr>
              <w:t>Georgia Institute of Technology Bootcamp</w:t>
            </w:r>
            <w:r w:rsidR="00815030">
              <w:rPr>
                <w:sz w:val="20"/>
                <w:szCs w:val="20"/>
              </w:rPr>
              <w:t>)</w:t>
            </w:r>
            <w:r w:rsidR="001E2B13">
              <w:rPr>
                <w:sz w:val="20"/>
                <w:szCs w:val="20"/>
              </w:rPr>
              <w:t xml:space="preserve"> jpacheco@bootcampspot.com</w:t>
            </w:r>
          </w:p>
          <w:p w14:paraId="777C7935" w14:textId="24453305" w:rsidR="009732FA" w:rsidRPr="009732FA" w:rsidRDefault="009732FA" w:rsidP="009732FA"/>
        </w:tc>
      </w:tr>
    </w:tbl>
    <w:p w14:paraId="08D81C1E" w14:textId="77777777" w:rsidR="00C55D85" w:rsidRPr="001700F2" w:rsidRDefault="00C55D85"/>
    <w:sectPr w:rsidR="00C55D85" w:rsidRPr="001700F2" w:rsidSect="00F316AD">
      <w:headerReference w:type="default" r:id="rId8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5682" w14:textId="77777777" w:rsidR="00632519" w:rsidRDefault="00632519" w:rsidP="00F316AD">
      <w:r>
        <w:separator/>
      </w:r>
    </w:p>
  </w:endnote>
  <w:endnote w:type="continuationSeparator" w:id="0">
    <w:p w14:paraId="50E575FE" w14:textId="77777777" w:rsidR="00632519" w:rsidRDefault="0063251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C3A32" w14:textId="77777777" w:rsidR="00632519" w:rsidRDefault="00632519" w:rsidP="00F316AD">
      <w:r>
        <w:separator/>
      </w:r>
    </w:p>
  </w:footnote>
  <w:footnote w:type="continuationSeparator" w:id="0">
    <w:p w14:paraId="59C450A6" w14:textId="77777777" w:rsidR="00632519" w:rsidRDefault="00632519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2CA3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F148F7" wp14:editId="4188DCC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86FFAB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1C"/>
    <w:rsid w:val="00014D9E"/>
    <w:rsid w:val="00014DD9"/>
    <w:rsid w:val="00021171"/>
    <w:rsid w:val="00036EE9"/>
    <w:rsid w:val="000602B9"/>
    <w:rsid w:val="00061FD4"/>
    <w:rsid w:val="00084883"/>
    <w:rsid w:val="000C096D"/>
    <w:rsid w:val="001700F2"/>
    <w:rsid w:val="00172D85"/>
    <w:rsid w:val="001871FF"/>
    <w:rsid w:val="00194F18"/>
    <w:rsid w:val="001E2B13"/>
    <w:rsid w:val="001F4150"/>
    <w:rsid w:val="00204FD9"/>
    <w:rsid w:val="00277436"/>
    <w:rsid w:val="002957B6"/>
    <w:rsid w:val="0029715D"/>
    <w:rsid w:val="003523F3"/>
    <w:rsid w:val="00373CC7"/>
    <w:rsid w:val="00376DD7"/>
    <w:rsid w:val="003B3421"/>
    <w:rsid w:val="003E72CA"/>
    <w:rsid w:val="0040233B"/>
    <w:rsid w:val="00417663"/>
    <w:rsid w:val="004A49E2"/>
    <w:rsid w:val="004D0355"/>
    <w:rsid w:val="004D37F9"/>
    <w:rsid w:val="004E6224"/>
    <w:rsid w:val="00506EDE"/>
    <w:rsid w:val="005D2581"/>
    <w:rsid w:val="00617740"/>
    <w:rsid w:val="006233CC"/>
    <w:rsid w:val="00632519"/>
    <w:rsid w:val="0064330B"/>
    <w:rsid w:val="0068592B"/>
    <w:rsid w:val="006C485D"/>
    <w:rsid w:val="006C60E6"/>
    <w:rsid w:val="006D0CFD"/>
    <w:rsid w:val="007967F3"/>
    <w:rsid w:val="00802059"/>
    <w:rsid w:val="0080654A"/>
    <w:rsid w:val="00815030"/>
    <w:rsid w:val="008931D9"/>
    <w:rsid w:val="0089710E"/>
    <w:rsid w:val="008F1C4C"/>
    <w:rsid w:val="00914100"/>
    <w:rsid w:val="00955554"/>
    <w:rsid w:val="009732FA"/>
    <w:rsid w:val="009D14F1"/>
    <w:rsid w:val="00A36AEA"/>
    <w:rsid w:val="00A74E15"/>
    <w:rsid w:val="00A95F93"/>
    <w:rsid w:val="00B20334"/>
    <w:rsid w:val="00BA35A0"/>
    <w:rsid w:val="00C435AB"/>
    <w:rsid w:val="00C55D85"/>
    <w:rsid w:val="00C576D3"/>
    <w:rsid w:val="00CD50FD"/>
    <w:rsid w:val="00CF4FA9"/>
    <w:rsid w:val="00D20DA9"/>
    <w:rsid w:val="00D26A79"/>
    <w:rsid w:val="00DD5C35"/>
    <w:rsid w:val="00E42579"/>
    <w:rsid w:val="00EA03EF"/>
    <w:rsid w:val="00EC74AC"/>
    <w:rsid w:val="00F316AD"/>
    <w:rsid w:val="00F46C95"/>
    <w:rsid w:val="00F61D6C"/>
    <w:rsid w:val="00FA6EC0"/>
    <w:rsid w:val="00FB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3B1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94F1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68592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9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4F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vablakede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vablakedesign@proton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06D396A5B4A4A945F767E0C42C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5D9FB-DEAB-4CEE-A076-DC3686E18780}"/>
      </w:docPartPr>
      <w:docPartBody>
        <w:p w:rsidR="004D3B31" w:rsidRDefault="00000000">
          <w:pPr>
            <w:pStyle w:val="41506D396A5B4A4A945F767E0C42CB5D"/>
          </w:pPr>
          <w:r w:rsidRPr="001700F2">
            <w:t>OBJECTIVE</w:t>
          </w:r>
        </w:p>
      </w:docPartBody>
    </w:docPart>
    <w:docPart>
      <w:docPartPr>
        <w:name w:val="A80958D1C7E547FC940F3A004AEF1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0E46E-55BC-4134-AF79-9899754DBB55}"/>
      </w:docPartPr>
      <w:docPartBody>
        <w:p w:rsidR="004D3B31" w:rsidRDefault="00000000">
          <w:pPr>
            <w:pStyle w:val="A80958D1C7E547FC940F3A004AEF138A"/>
          </w:pPr>
          <w:r w:rsidRPr="001700F2">
            <w:t>EDUCATION</w:t>
          </w:r>
        </w:p>
      </w:docPartBody>
    </w:docPart>
    <w:docPart>
      <w:docPartPr>
        <w:name w:val="57DDA86ECD4D48A8B9B082ECB7AA3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00DCF-35F8-4AD3-8210-66E76489A1E7}"/>
      </w:docPartPr>
      <w:docPartBody>
        <w:p w:rsidR="004D3B31" w:rsidRDefault="00000000">
          <w:pPr>
            <w:pStyle w:val="57DDA86ECD4D48A8B9B082ECB7AA318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6B287B52D65A4E4480AA61E5395BE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2BC26-B8A9-4A66-A27E-263748ED9471}"/>
      </w:docPartPr>
      <w:docPartBody>
        <w:p w:rsidR="004D3B31" w:rsidRDefault="00000000">
          <w:pPr>
            <w:pStyle w:val="6B287B52D65A4E4480AA61E5395BE817"/>
          </w:pPr>
          <w:r w:rsidRPr="001700F2">
            <w:t>EXPERIENCE</w:t>
          </w:r>
        </w:p>
      </w:docPartBody>
    </w:docPart>
    <w:docPart>
      <w:docPartPr>
        <w:name w:val="55A3EB85AE504A73B468F8B654962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5D2BB-B046-4F6E-BA14-335C2F1E4F0D}"/>
      </w:docPartPr>
      <w:docPartBody>
        <w:p w:rsidR="004D3B31" w:rsidRDefault="00000000">
          <w:pPr>
            <w:pStyle w:val="55A3EB85AE504A73B468F8B654962532"/>
          </w:pPr>
          <w:r w:rsidRPr="00D26A79">
            <w:t>KEY SKILLS</w:t>
          </w:r>
        </w:p>
      </w:docPartBody>
    </w:docPart>
    <w:docPart>
      <w:docPartPr>
        <w:name w:val="2992B181043847FF8E6E56C4F6C2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734-5FCD-465F-A694-9626340BCCD1}"/>
      </w:docPartPr>
      <w:docPartBody>
        <w:p w:rsidR="004D3B31" w:rsidRDefault="00000000">
          <w:pPr>
            <w:pStyle w:val="2992B181043847FF8E6E56C4F6C2D0FC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F2E6E3F02C9F41F8A77543477299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E0A3F-17BB-4F56-877F-F39EF18A26A7}"/>
      </w:docPartPr>
      <w:docPartBody>
        <w:p w:rsidR="004D3B31" w:rsidRDefault="00000000">
          <w:pPr>
            <w:pStyle w:val="F2E6E3F02C9F41F8A77543477299BB0D"/>
          </w:pPr>
          <w:r w:rsidRPr="001700F2">
            <w:t>REFERENCES</w:t>
          </w:r>
        </w:p>
      </w:docPartBody>
    </w:docPart>
    <w:docPart>
      <w:docPartPr>
        <w:name w:val="F0EA42278D694337B4F83F34D2C14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38AE5-9BA6-42BB-8C39-5A8AA8D714EC}"/>
      </w:docPartPr>
      <w:docPartBody>
        <w:p w:rsidR="009A40EA" w:rsidRDefault="004D3B31" w:rsidP="004D3B31">
          <w:pPr>
            <w:pStyle w:val="F0EA42278D694337B4F83F34D2C148FC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6E"/>
    <w:rsid w:val="000B6B48"/>
    <w:rsid w:val="00430941"/>
    <w:rsid w:val="004D3B31"/>
    <w:rsid w:val="006E276E"/>
    <w:rsid w:val="009A40EA"/>
    <w:rsid w:val="009B29FC"/>
    <w:rsid w:val="00EC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EA42278D694337B4F83F34D2C148FC">
    <w:name w:val="F0EA42278D694337B4F83F34D2C148FC"/>
    <w:rsid w:val="004D3B31"/>
  </w:style>
  <w:style w:type="paragraph" w:customStyle="1" w:styleId="41506D396A5B4A4A945F767E0C42CB5D">
    <w:name w:val="41506D396A5B4A4A945F767E0C42CB5D"/>
  </w:style>
  <w:style w:type="paragraph" w:customStyle="1" w:styleId="A80958D1C7E547FC940F3A004AEF138A">
    <w:name w:val="A80958D1C7E547FC940F3A004AEF138A"/>
  </w:style>
  <w:style w:type="character" w:customStyle="1" w:styleId="Accent">
    <w:name w:val="Accent"/>
    <w:basedOn w:val="DefaultParagraphFont"/>
    <w:uiPriority w:val="1"/>
    <w:qFormat/>
    <w:rsid w:val="004D3B31"/>
    <w:rPr>
      <w:color w:val="833C0B" w:themeColor="accent2" w:themeShade="80"/>
    </w:rPr>
  </w:style>
  <w:style w:type="paragraph" w:customStyle="1" w:styleId="57DDA86ECD4D48A8B9B082ECB7AA3187">
    <w:name w:val="57DDA86ECD4D48A8B9B082ECB7AA3187"/>
  </w:style>
  <w:style w:type="paragraph" w:customStyle="1" w:styleId="6B287B52D65A4E4480AA61E5395BE817">
    <w:name w:val="6B287B52D65A4E4480AA61E5395BE817"/>
  </w:style>
  <w:style w:type="paragraph" w:customStyle="1" w:styleId="55A3EB85AE504A73B468F8B654962532">
    <w:name w:val="55A3EB85AE504A73B468F8B654962532"/>
  </w:style>
  <w:style w:type="paragraph" w:customStyle="1" w:styleId="2992B181043847FF8E6E56C4F6C2D0FC">
    <w:name w:val="2992B181043847FF8E6E56C4F6C2D0FC"/>
  </w:style>
  <w:style w:type="paragraph" w:customStyle="1" w:styleId="F2E6E3F02C9F41F8A77543477299BB0D">
    <w:name w:val="F2E6E3F02C9F41F8A77543477299B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2023-01-13T22:16:00Z</dcterms:created>
  <dcterms:modified xsi:type="dcterms:W3CDTF">2023-01-30T20:04:00Z</dcterms:modified>
</cp:coreProperties>
</file>